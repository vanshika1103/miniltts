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5A2B48EB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B726C5">
                              <w:rPr>
                                <w:rFonts w:ascii="Arial" w:hAnsi="Arial" w:cs="Arial"/>
                                <w:sz w:val="56"/>
                              </w:rPr>
                              <w:t>Calculator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5A2B48EB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B726C5">
                        <w:rPr>
                          <w:rFonts w:ascii="Arial" w:hAnsi="Arial" w:cs="Arial"/>
                          <w:sz w:val="56"/>
                        </w:rPr>
                        <w:t>Calculator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7CDDB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6C761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DC57FE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9D688" w14:textId="77777777" w:rsidR="00DC57FE" w:rsidRDefault="00DC57FE" w:rsidP="006A582B">
      <w:r>
        <w:separator/>
      </w:r>
    </w:p>
  </w:endnote>
  <w:endnote w:type="continuationSeparator" w:id="0">
    <w:p w14:paraId="1343D8D7" w14:textId="77777777" w:rsidR="00DC57FE" w:rsidRDefault="00DC57FE" w:rsidP="006A582B">
      <w:r>
        <w:continuationSeparator/>
      </w:r>
    </w:p>
  </w:endnote>
  <w:endnote w:type="continuationNotice" w:id="1">
    <w:p w14:paraId="0372240C" w14:textId="77777777" w:rsidR="00DC57FE" w:rsidRDefault="00DC57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5E420" w14:textId="77777777" w:rsidR="00DC57FE" w:rsidRDefault="00DC57FE" w:rsidP="006A582B">
      <w:r>
        <w:separator/>
      </w:r>
    </w:p>
  </w:footnote>
  <w:footnote w:type="continuationSeparator" w:id="0">
    <w:p w14:paraId="7BE7DA25" w14:textId="77777777" w:rsidR="00DC57FE" w:rsidRDefault="00DC57FE" w:rsidP="006A582B">
      <w:r>
        <w:continuationSeparator/>
      </w:r>
    </w:p>
  </w:footnote>
  <w:footnote w:type="continuationNotice" w:id="1">
    <w:p w14:paraId="4C3857FF" w14:textId="77777777" w:rsidR="00DC57FE" w:rsidRDefault="00DC57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26C5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57FE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177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vanshika ujjain</cp:lastModifiedBy>
  <cp:revision>22</cp:revision>
  <cp:lastPrinted>2014-03-29T07:34:00Z</cp:lastPrinted>
  <dcterms:created xsi:type="dcterms:W3CDTF">2020-05-13T03:02:00Z</dcterms:created>
  <dcterms:modified xsi:type="dcterms:W3CDTF">2021-07-12T00:51:00Z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